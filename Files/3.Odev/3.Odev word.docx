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E721" w14:textId="107CDAAE" w:rsidR="009F6BA9" w:rsidRPr="006D1CDE" w:rsidRDefault="006D1CDE" w:rsidP="00F812D0">
      <w:pPr>
        <w:pStyle w:val="Title"/>
        <w:rPr>
          <w:rFonts w:ascii="Calibri" w:hAnsi="Calibri" w:cs="Calibri"/>
          <w:lang w:val="tr-TR" w:bidi="fa-IR"/>
        </w:rPr>
      </w:pPr>
      <w:r>
        <w:t>3.</w:t>
      </w:r>
      <w:r>
        <w:rPr>
          <w:lang w:val="tr-TR"/>
        </w:rPr>
        <w:t xml:space="preserve">Ödev </w:t>
      </w:r>
      <w:r>
        <w:rPr>
          <w:lang w:bidi="fa-IR"/>
        </w:rPr>
        <w:t xml:space="preserve">– </w:t>
      </w:r>
      <w:proofErr w:type="spellStart"/>
      <w:r>
        <w:rPr>
          <w:lang w:bidi="fa-IR"/>
        </w:rPr>
        <w:t>Grup</w:t>
      </w:r>
      <w:proofErr w:type="spellEnd"/>
      <w:r>
        <w:rPr>
          <w:lang w:bidi="fa-IR"/>
        </w:rPr>
        <w:t xml:space="preserve"> </w:t>
      </w:r>
      <w:r>
        <w:rPr>
          <w:lang w:val="tr-TR" w:bidi="fa-IR"/>
        </w:rPr>
        <w:t>çal</w:t>
      </w:r>
      <w:r>
        <w:rPr>
          <w:rFonts w:ascii="Calibri" w:hAnsi="Calibri" w:cs="Calibri"/>
          <w:lang w:val="tr-TR" w:bidi="fa-IR"/>
        </w:rPr>
        <w:t>ışması</w:t>
      </w:r>
    </w:p>
    <w:p w14:paraId="008E9C9B" w14:textId="75362428" w:rsidR="00595008" w:rsidRPr="00F812D0" w:rsidRDefault="006D1CDE" w:rsidP="00F812D0">
      <w:pPr>
        <w:rPr>
          <w:lang w:bidi="fa-IR"/>
        </w:rPr>
      </w:pPr>
      <w:r>
        <w:t xml:space="preserve">13. </w:t>
      </w:r>
      <w:proofErr w:type="spellStart"/>
      <w:r>
        <w:rPr>
          <w:lang w:bidi="fa-IR"/>
        </w:rPr>
        <w:t>grup</w:t>
      </w:r>
      <w:proofErr w:type="spellEnd"/>
      <w:r>
        <w:rPr>
          <w:lang w:bidi="fa-IR"/>
        </w:rPr>
        <w:t xml:space="preserve"> ----- (1015+13)%55 = 38. </w:t>
      </w:r>
      <w:proofErr w:type="spellStart"/>
      <w:r>
        <w:rPr>
          <w:lang w:bidi="fa-IR"/>
        </w:rPr>
        <w:t>soru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1739"/>
        <w:gridCol w:w="8720"/>
      </w:tblGrid>
      <w:tr w:rsidR="00595008" w:rsidRPr="00F812D0" w14:paraId="79A505AC" w14:textId="77777777" w:rsidTr="00571F22">
        <w:tc>
          <w:tcPr>
            <w:tcW w:w="2511" w:type="dxa"/>
          </w:tcPr>
          <w:p w14:paraId="7A1AA1F3" w14:textId="2A52D30D" w:rsidR="00595008" w:rsidRPr="00571F22" w:rsidRDefault="00146B9E" w:rsidP="00F812D0">
            <w:pPr>
              <w:pStyle w:val="Heading1"/>
              <w:rPr>
                <w:rFonts w:eastAsiaTheme="minorHAnsi" w:cstheme="minorBidi"/>
                <w:sz w:val="28"/>
                <w:szCs w:val="28"/>
                <w:lang w:bidi="fa-IR"/>
              </w:rPr>
            </w:pPr>
            <w:r>
              <w:rPr>
                <w:lang w:val="tr-TR"/>
              </w:rPr>
              <w:t>Üyel</w:t>
            </w:r>
            <w:r w:rsidR="00571F22">
              <w:rPr>
                <w:lang w:val="tr-TR"/>
              </w:rPr>
              <w:t>er</w:t>
            </w:r>
            <w:r w:rsidR="00571F22">
              <w:rPr>
                <w:lang w:bidi="fa-IR"/>
              </w:rPr>
              <w:t>:</w:t>
            </w:r>
          </w:p>
        </w:tc>
        <w:tc>
          <w:tcPr>
            <w:tcW w:w="7948" w:type="dxa"/>
          </w:tcPr>
          <w:p w14:paraId="4E38E892" w14:textId="261BCF5E" w:rsidR="00595008" w:rsidRDefault="006D1CDE" w:rsidP="00F812D0">
            <w:r>
              <w:t xml:space="preserve">Hossein </w:t>
            </w:r>
            <w:proofErr w:type="spellStart"/>
            <w:r>
              <w:t>razeghian</w:t>
            </w:r>
            <w:proofErr w:type="spellEnd"/>
            <w:r>
              <w:t xml:space="preserve"> – 20181616073</w:t>
            </w:r>
          </w:p>
          <w:p w14:paraId="6AC3EE97" w14:textId="13CF2B01" w:rsidR="006D1CDE" w:rsidRPr="00F812D0" w:rsidRDefault="006D1CDE" w:rsidP="00F812D0">
            <w:proofErr w:type="spellStart"/>
            <w:r>
              <w:t>Cavit</w:t>
            </w:r>
            <w:proofErr w:type="spellEnd"/>
            <w:r>
              <w:t xml:space="preserve"> </w:t>
            </w:r>
            <w:proofErr w:type="spellStart"/>
            <w:r>
              <w:t>Esad</w:t>
            </w:r>
            <w:proofErr w:type="spellEnd"/>
            <w:r>
              <w:t xml:space="preserve"> </w:t>
            </w:r>
            <w:proofErr w:type="spellStart"/>
            <w:r>
              <w:t>Imer</w:t>
            </w:r>
            <w:proofErr w:type="spellEnd"/>
            <w:r>
              <w:t xml:space="preserve"> - 20181616046</w:t>
            </w:r>
          </w:p>
        </w:tc>
      </w:tr>
      <w:tr w:rsidR="00595008" w:rsidRPr="00F812D0" w14:paraId="68A47797" w14:textId="77777777" w:rsidTr="00571F22">
        <w:tc>
          <w:tcPr>
            <w:tcW w:w="2511" w:type="dxa"/>
          </w:tcPr>
          <w:p w14:paraId="4AD78A20" w14:textId="48F223F2" w:rsidR="006C3412" w:rsidRPr="00F812D0" w:rsidRDefault="00146B9E" w:rsidP="00F812D0">
            <w:pPr>
              <w:pStyle w:val="Heading1"/>
            </w:pP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Konusu</w:t>
            </w:r>
            <w:proofErr w:type="spellEnd"/>
            <w:r>
              <w:t>:</w:t>
            </w:r>
          </w:p>
        </w:tc>
        <w:tc>
          <w:tcPr>
            <w:tcW w:w="7948" w:type="dxa"/>
          </w:tcPr>
          <w:p w14:paraId="49DAC42B" w14:textId="53592617" w:rsidR="00595008" w:rsidRPr="00CE587A" w:rsidRDefault="006D1CDE" w:rsidP="00CE587A">
            <w:pPr>
              <w:jc w:val="both"/>
              <w:rPr>
                <w:sz w:val="22"/>
                <w:szCs w:val="22"/>
              </w:rPr>
            </w:pPr>
            <w:r w:rsidRPr="00CE587A">
              <w:rPr>
                <w:sz w:val="22"/>
                <w:szCs w:val="22"/>
              </w:rPr>
              <w:t xml:space="preserve">19.38. Bir </w:t>
            </w:r>
            <w:proofErr w:type="spellStart"/>
            <w:r w:rsidRPr="00CE587A">
              <w:rPr>
                <w:sz w:val="22"/>
                <w:szCs w:val="22"/>
              </w:rPr>
              <w:t>s</w:t>
            </w:r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>t</w:t>
            </w:r>
            <w:proofErr w:type="spellEnd"/>
            <w:r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>r</w:t>
            </w:r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>nleri</w:t>
            </w:r>
            <w:proofErr w:type="spellEnd"/>
            <w:r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>retim</w:t>
            </w:r>
            <w:proofErr w:type="spellEnd"/>
            <w:r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ş</w:t>
            </w:r>
            <w:r w:rsidRPr="00CE587A">
              <w:rPr>
                <w:sz w:val="22"/>
                <w:szCs w:val="22"/>
              </w:rPr>
              <w:t>irketi</w:t>
            </w:r>
            <w:proofErr w:type="spellEnd"/>
            <w:r w:rsidRPr="00CE587A">
              <w:rPr>
                <w:sz w:val="22"/>
                <w:szCs w:val="22"/>
              </w:rPr>
              <w:t xml:space="preserve">, yeni </w:t>
            </w:r>
            <w:proofErr w:type="spellStart"/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>r</w:t>
            </w:r>
            <w:r w:rsidR="00CE587A">
              <w:rPr>
                <w:sz w:val="22"/>
                <w:szCs w:val="22"/>
              </w:rPr>
              <w:t>ü</w:t>
            </w:r>
            <w:r w:rsidRPr="00CE587A">
              <w:rPr>
                <w:sz w:val="22"/>
                <w:szCs w:val="22"/>
              </w:rPr>
              <w:t>nleri</w:t>
            </w:r>
            <w:proofErr w:type="spellEnd"/>
            <w:r w:rsidRPr="00CE587A">
              <w:rPr>
                <w:sz w:val="22"/>
                <w:szCs w:val="22"/>
              </w:rPr>
              <w:t xml:space="preserve"> </w:t>
            </w:r>
            <w:proofErr w:type="spellStart"/>
            <w:r w:rsidRPr="00CE587A">
              <w:rPr>
                <w:sz w:val="22"/>
                <w:szCs w:val="22"/>
              </w:rPr>
              <w:t>olan</w:t>
            </w:r>
            <w:proofErr w:type="spellEnd"/>
            <w:r w:rsidRPr="00CE587A">
              <w:rPr>
                <w:sz w:val="22"/>
                <w:szCs w:val="22"/>
              </w:rPr>
              <w:t xml:space="preserve"> 8 </w:t>
            </w:r>
            <w:proofErr w:type="spellStart"/>
            <w:r w:rsidRPr="00CE587A">
              <w:rPr>
                <w:sz w:val="22"/>
                <w:szCs w:val="22"/>
              </w:rPr>
              <w:t>de</w:t>
            </w:r>
            <w:r w:rsidR="00CE587A">
              <w:rPr>
                <w:sz w:val="22"/>
                <w:szCs w:val="22"/>
              </w:rPr>
              <w:t>ğ</w:t>
            </w:r>
            <w:r w:rsidRPr="00CE587A">
              <w:rPr>
                <w:sz w:val="22"/>
                <w:szCs w:val="22"/>
              </w:rPr>
              <w:t>i</w:t>
            </w:r>
            <w:r w:rsidR="00CE587A">
              <w:rPr>
                <w:sz w:val="22"/>
                <w:szCs w:val="22"/>
              </w:rPr>
              <w:t>ş</w:t>
            </w:r>
            <w:r w:rsidRPr="00CE587A">
              <w:rPr>
                <w:sz w:val="22"/>
                <w:szCs w:val="22"/>
              </w:rPr>
              <w:t>ik</w:t>
            </w:r>
            <w:proofErr w:type="spellEnd"/>
            <w:r w:rsidRPr="00CE587A">
              <w:rPr>
                <w:sz w:val="22"/>
                <w:szCs w:val="22"/>
              </w:rPr>
              <w:t xml:space="preserve"> </w:t>
            </w:r>
            <w:proofErr w:type="spellStart"/>
            <w:r w:rsidRPr="00CE587A">
              <w:rPr>
                <w:sz w:val="22"/>
                <w:szCs w:val="22"/>
              </w:rPr>
              <w:t>peyniri</w:t>
            </w:r>
            <w:proofErr w:type="spellEnd"/>
            <w:r w:rsidRPr="00CE587A">
              <w:rPr>
                <w:sz w:val="22"/>
                <w:szCs w:val="22"/>
              </w:rPr>
              <w:t xml:space="preserve"> </w:t>
            </w:r>
            <w:proofErr w:type="spellStart"/>
            <w:r w:rsidRPr="00CE587A">
              <w:rPr>
                <w:sz w:val="22"/>
                <w:szCs w:val="22"/>
              </w:rPr>
              <w:t>denemeleri</w:t>
            </w:r>
            <w:proofErr w:type="spellEnd"/>
            <w:r w:rsidRPr="00CE587A">
              <w:rPr>
                <w:sz w:val="22"/>
                <w:szCs w:val="22"/>
              </w:rPr>
              <w:t xml:space="preserve"> </w:t>
            </w:r>
            <w:proofErr w:type="spellStart"/>
            <w:r w:rsidRPr="00CE587A">
              <w:rPr>
                <w:sz w:val="22"/>
                <w:szCs w:val="22"/>
              </w:rPr>
              <w:t>amac</w:t>
            </w:r>
            <w:r w:rsidR="00CE587A">
              <w:rPr>
                <w:sz w:val="22"/>
                <w:szCs w:val="22"/>
              </w:rPr>
              <w:t>ı</w:t>
            </w:r>
            <w:proofErr w:type="spellEnd"/>
            <w:r w:rsidRPr="00CE587A">
              <w:rPr>
                <w:sz w:val="22"/>
                <w:szCs w:val="22"/>
              </w:rPr>
              <w:t xml:space="preserve"> </w:t>
            </w:r>
            <w:proofErr w:type="spellStart"/>
            <w:r w:rsidRPr="00CE587A">
              <w:rPr>
                <w:sz w:val="22"/>
                <w:szCs w:val="22"/>
              </w:rPr>
              <w:t>ile</w:t>
            </w:r>
            <w:proofErr w:type="spellEnd"/>
            <w:r w:rsidRPr="00CE587A">
              <w:rPr>
                <w:sz w:val="22"/>
                <w:szCs w:val="22"/>
              </w:rPr>
              <w:t xml:space="preserve"> 10 </w:t>
            </w:r>
            <w:proofErr w:type="spellStart"/>
            <w:r w:rsidRPr="00CE587A">
              <w:rPr>
                <w:sz w:val="22"/>
                <w:szCs w:val="22"/>
              </w:rPr>
              <w:t>ayr</w:t>
            </w:r>
            <w:r w:rsidR="00CE587A">
              <w:rPr>
                <w:sz w:val="22"/>
                <w:szCs w:val="22"/>
              </w:rPr>
              <w:t>ı</w:t>
            </w:r>
            <w:proofErr w:type="spellEnd"/>
            <w:r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aileye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g</w:t>
            </w:r>
            <w:r w:rsidR="00CE587A">
              <w:rPr>
                <w:sz w:val="22"/>
                <w:szCs w:val="22"/>
              </w:rPr>
              <w:t>ö</w:t>
            </w:r>
            <w:r w:rsidR="00D67AFD" w:rsidRPr="00CE587A">
              <w:rPr>
                <w:sz w:val="22"/>
                <w:szCs w:val="22"/>
              </w:rPr>
              <w:t>ndermi</w:t>
            </w:r>
            <w:r w:rsidR="00CE587A">
              <w:rPr>
                <w:sz w:val="22"/>
                <w:szCs w:val="22"/>
              </w:rPr>
              <w:t>ş</w:t>
            </w:r>
            <w:r w:rsidR="00D67AFD" w:rsidRPr="00CE587A">
              <w:rPr>
                <w:sz w:val="22"/>
                <w:szCs w:val="22"/>
              </w:rPr>
              <w:t>tir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. Her </w:t>
            </w:r>
            <w:proofErr w:type="spellStart"/>
            <w:r w:rsidR="00D67AFD" w:rsidRPr="00CE587A">
              <w:rPr>
                <w:sz w:val="22"/>
                <w:szCs w:val="22"/>
              </w:rPr>
              <w:t>ail</w:t>
            </w:r>
            <w:r w:rsidR="00CE587A">
              <w:rPr>
                <w:sz w:val="22"/>
                <w:szCs w:val="22"/>
              </w:rPr>
              <w:t>e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ü</w:t>
            </w:r>
            <w:r w:rsidR="00D67AFD" w:rsidRPr="00CE587A">
              <w:rPr>
                <w:sz w:val="22"/>
                <w:szCs w:val="22"/>
              </w:rPr>
              <w:t>r</w:t>
            </w:r>
            <w:r w:rsidR="00CE587A">
              <w:rPr>
                <w:sz w:val="22"/>
                <w:szCs w:val="22"/>
              </w:rPr>
              <w:t>ü</w:t>
            </w:r>
            <w:r w:rsidR="00D67AFD" w:rsidRPr="00CE587A">
              <w:rPr>
                <w:sz w:val="22"/>
                <w:szCs w:val="22"/>
              </w:rPr>
              <w:t>nle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ilgili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olarak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de</w:t>
            </w:r>
            <w:r w:rsidR="00CE587A">
              <w:rPr>
                <w:sz w:val="22"/>
                <w:szCs w:val="22"/>
              </w:rPr>
              <w:t>ğ</w:t>
            </w:r>
            <w:r w:rsidR="00D67AFD" w:rsidRPr="00CE587A">
              <w:rPr>
                <w:sz w:val="22"/>
                <w:szCs w:val="22"/>
              </w:rPr>
              <w:t>erlendirmesinin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0 – 4 </w:t>
            </w:r>
            <w:proofErr w:type="spellStart"/>
            <w:r w:rsidR="00D67AFD" w:rsidRPr="00CE587A">
              <w:rPr>
                <w:sz w:val="22"/>
                <w:szCs w:val="22"/>
              </w:rPr>
              <w:t>aras</w:t>
            </w:r>
            <w:r w:rsidR="00CE587A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nda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(0 </w:t>
            </w:r>
            <w:proofErr w:type="spellStart"/>
            <w:r w:rsidR="00D67AFD" w:rsidRPr="00CE587A">
              <w:rPr>
                <w:sz w:val="22"/>
                <w:szCs w:val="22"/>
              </w:rPr>
              <w:t>k</w:t>
            </w:r>
            <w:r w:rsidR="00CE587A">
              <w:rPr>
                <w:sz w:val="22"/>
                <w:szCs w:val="22"/>
              </w:rPr>
              <w:t>ö</w:t>
            </w:r>
            <w:r w:rsidR="00D67AFD" w:rsidRPr="00CE587A">
              <w:rPr>
                <w:sz w:val="22"/>
                <w:szCs w:val="22"/>
              </w:rPr>
              <w:t>t</w:t>
            </w:r>
            <w:r w:rsidR="00CE587A">
              <w:rPr>
                <w:sz w:val="22"/>
                <w:szCs w:val="22"/>
              </w:rPr>
              <w:t>ü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, 1 </w:t>
            </w:r>
            <w:proofErr w:type="spellStart"/>
            <w:r w:rsidR="00D67AFD" w:rsidRPr="00CE587A">
              <w:rPr>
                <w:sz w:val="22"/>
                <w:szCs w:val="22"/>
              </w:rPr>
              <w:t>vasat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, 2 normal, 3 </w:t>
            </w:r>
            <w:proofErr w:type="spellStart"/>
            <w:r w:rsidR="00D67AFD" w:rsidRPr="00CE587A">
              <w:rPr>
                <w:sz w:val="22"/>
                <w:szCs w:val="22"/>
              </w:rPr>
              <w:t>iyi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, 4 </w:t>
            </w:r>
            <w:proofErr w:type="spellStart"/>
            <w:r w:rsidR="00CE587A">
              <w:rPr>
                <w:sz w:val="22"/>
                <w:szCs w:val="22"/>
              </w:rPr>
              <w:t>ç</w:t>
            </w:r>
            <w:r w:rsidR="00D67AFD" w:rsidRPr="00CE587A">
              <w:rPr>
                <w:sz w:val="22"/>
                <w:szCs w:val="22"/>
              </w:rPr>
              <w:t>okiyi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) </w:t>
            </w:r>
            <w:proofErr w:type="spellStart"/>
            <w:r w:rsidR="00D67AFD" w:rsidRPr="00CE587A">
              <w:rPr>
                <w:sz w:val="22"/>
                <w:szCs w:val="22"/>
              </w:rPr>
              <w:t>puan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vererek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belirtmi</w:t>
            </w:r>
            <w:r w:rsidR="00CE587A">
              <w:rPr>
                <w:sz w:val="22"/>
                <w:szCs w:val="22"/>
              </w:rPr>
              <w:t>ş</w:t>
            </w:r>
            <w:r w:rsidR="00D67AFD" w:rsidRPr="00CE587A">
              <w:rPr>
                <w:sz w:val="22"/>
                <w:szCs w:val="22"/>
              </w:rPr>
              <w:t>tir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. </w:t>
            </w:r>
            <w:proofErr w:type="spellStart"/>
            <w:r w:rsidR="00D67AFD" w:rsidRPr="00CE587A">
              <w:rPr>
                <w:sz w:val="22"/>
                <w:szCs w:val="22"/>
              </w:rPr>
              <w:t>Toplanan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puanlar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bir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metin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dosyas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na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herbir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sat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r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nda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o </w:t>
            </w:r>
            <w:proofErr w:type="spellStart"/>
            <w:r w:rsidR="00146B9E">
              <w:rPr>
                <w:sz w:val="22"/>
                <w:szCs w:val="22"/>
              </w:rPr>
              <w:t>ü</w:t>
            </w:r>
            <w:r w:rsidR="00D67AFD" w:rsidRPr="00CE587A">
              <w:rPr>
                <w:sz w:val="22"/>
                <w:szCs w:val="22"/>
              </w:rPr>
              <w:t>r</w:t>
            </w:r>
            <w:r w:rsidR="00146B9E">
              <w:rPr>
                <w:sz w:val="22"/>
                <w:szCs w:val="22"/>
              </w:rPr>
              <w:t>ü</w:t>
            </w:r>
            <w:r w:rsidR="00D67AFD" w:rsidRPr="00CE587A">
              <w:rPr>
                <w:sz w:val="22"/>
                <w:szCs w:val="22"/>
              </w:rPr>
              <w:t>ne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verilen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puanlar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olacak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146B9E">
              <w:rPr>
                <w:sz w:val="22"/>
                <w:szCs w:val="22"/>
              </w:rPr>
              <w:t>ş</w:t>
            </w:r>
            <w:r w:rsidR="00D67AFD" w:rsidRPr="00CE587A">
              <w:rPr>
                <w:sz w:val="22"/>
                <w:szCs w:val="22"/>
              </w:rPr>
              <w:t>ekilde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kaydedilmi</w:t>
            </w:r>
            <w:r w:rsidR="00146B9E">
              <w:rPr>
                <w:sz w:val="22"/>
                <w:szCs w:val="22"/>
              </w:rPr>
              <w:t>ş</w:t>
            </w:r>
            <w:r w:rsidR="00D67AFD" w:rsidRPr="00CE587A">
              <w:rPr>
                <w:sz w:val="22"/>
                <w:szCs w:val="22"/>
              </w:rPr>
              <w:t>tir</w:t>
            </w:r>
            <w:proofErr w:type="spellEnd"/>
            <w:r w:rsidR="00146B9E">
              <w:rPr>
                <w:sz w:val="22"/>
                <w:szCs w:val="22"/>
              </w:rPr>
              <w:t>.</w:t>
            </w:r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klavyeden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ad</w:t>
            </w:r>
            <w:r w:rsidR="00146B9E">
              <w:rPr>
                <w:sz w:val="22"/>
                <w:szCs w:val="22"/>
              </w:rPr>
              <w:t>ı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girilen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puan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dosyas</w:t>
            </w:r>
            <w:r w:rsidR="00146B9E">
              <w:rPr>
                <w:sz w:val="22"/>
                <w:szCs w:val="22"/>
              </w:rPr>
              <w:t>ı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ve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146B9E">
              <w:rPr>
                <w:sz w:val="22"/>
                <w:szCs w:val="22"/>
              </w:rPr>
              <w:t>çı</w:t>
            </w:r>
            <w:r w:rsidR="00D67AFD" w:rsidRPr="00CE587A">
              <w:rPr>
                <w:sz w:val="22"/>
                <w:szCs w:val="22"/>
              </w:rPr>
              <w:t>kt</w:t>
            </w:r>
            <w:r w:rsidR="00146B9E">
              <w:rPr>
                <w:sz w:val="22"/>
                <w:szCs w:val="22"/>
              </w:rPr>
              <w:t>ı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dosyas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ad</w:t>
            </w:r>
            <w:r w:rsidR="00146B9E">
              <w:rPr>
                <w:sz w:val="22"/>
                <w:szCs w:val="22"/>
              </w:rPr>
              <w:t>ı</w:t>
            </w:r>
            <w:r w:rsidR="00D67AFD" w:rsidRPr="00CE587A">
              <w:rPr>
                <w:sz w:val="22"/>
                <w:szCs w:val="22"/>
              </w:rPr>
              <w:t>na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g</w:t>
            </w:r>
            <w:r w:rsidR="00146B9E">
              <w:rPr>
                <w:sz w:val="22"/>
                <w:szCs w:val="22"/>
              </w:rPr>
              <w:t>ö</w:t>
            </w:r>
            <w:r w:rsidR="00D67AFD" w:rsidRPr="00CE587A">
              <w:rPr>
                <w:sz w:val="22"/>
                <w:szCs w:val="22"/>
              </w:rPr>
              <w:t>re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en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fazla</w:t>
            </w:r>
            <w:proofErr w:type="spellEnd"/>
            <w:r w:rsidR="00D67AFD" w:rsidRPr="00CE587A">
              <w:rPr>
                <w:sz w:val="22"/>
                <w:szCs w:val="22"/>
              </w:rPr>
              <w:t xml:space="preserve"> </w:t>
            </w:r>
            <w:proofErr w:type="spellStart"/>
            <w:r w:rsidR="00D67AFD" w:rsidRPr="00CE587A">
              <w:rPr>
                <w:sz w:val="22"/>
                <w:szCs w:val="22"/>
              </w:rPr>
              <w:t>be</w:t>
            </w:r>
            <w:r w:rsidR="00146B9E">
              <w:rPr>
                <w:sz w:val="22"/>
                <w:szCs w:val="22"/>
              </w:rPr>
              <w:t>ğ</w:t>
            </w:r>
            <w:r w:rsidR="00D67AFD" w:rsidRPr="00CE587A">
              <w:rPr>
                <w:sz w:val="22"/>
                <w:szCs w:val="22"/>
              </w:rPr>
              <w:t>enilen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r</w:t>
            </w:r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n</w:t>
            </w:r>
            <w:r w:rsidR="00146B9E">
              <w:rPr>
                <w:sz w:val="22"/>
                <w:szCs w:val="22"/>
              </w:rPr>
              <w:t>ü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ve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r</w:t>
            </w:r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nleri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en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az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be</w:t>
            </w:r>
            <w:r w:rsidR="00146B9E">
              <w:rPr>
                <w:sz w:val="22"/>
                <w:szCs w:val="22"/>
              </w:rPr>
              <w:t>ğ</w:t>
            </w:r>
            <w:r w:rsidR="00CE587A">
              <w:rPr>
                <w:sz w:val="22"/>
                <w:szCs w:val="22"/>
              </w:rPr>
              <w:t>enen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aileyi</w:t>
            </w:r>
            <w:proofErr w:type="spellEnd"/>
            <w:r w:rsidR="00CE587A">
              <w:rPr>
                <w:sz w:val="22"/>
                <w:szCs w:val="22"/>
              </w:rPr>
              <w:t xml:space="preserve">, </w:t>
            </w:r>
            <w:proofErr w:type="spellStart"/>
            <w:r w:rsidR="00146B9E">
              <w:rPr>
                <w:sz w:val="22"/>
                <w:szCs w:val="22"/>
              </w:rPr>
              <w:t>çı</w:t>
            </w:r>
            <w:r w:rsidR="00CE587A">
              <w:rPr>
                <w:sz w:val="22"/>
                <w:szCs w:val="22"/>
              </w:rPr>
              <w:t>kt</w:t>
            </w:r>
            <w:r w:rsidR="00146B9E">
              <w:rPr>
                <w:sz w:val="22"/>
                <w:szCs w:val="22"/>
              </w:rPr>
              <w:t>ı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dosyas</w:t>
            </w:r>
            <w:r w:rsidR="00146B9E">
              <w:rPr>
                <w:sz w:val="22"/>
                <w:szCs w:val="22"/>
              </w:rPr>
              <w:t>ı</w:t>
            </w:r>
            <w:r w:rsidR="00CE587A">
              <w:rPr>
                <w:sz w:val="22"/>
                <w:szCs w:val="22"/>
              </w:rPr>
              <w:t>na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kaydeden</w:t>
            </w:r>
            <w:proofErr w:type="spellEnd"/>
            <w:r w:rsidR="00CE587A">
              <w:rPr>
                <w:sz w:val="22"/>
                <w:szCs w:val="22"/>
              </w:rPr>
              <w:t xml:space="preserve"> program </w:t>
            </w:r>
            <w:proofErr w:type="spellStart"/>
            <w:r w:rsidR="00CE587A">
              <w:rPr>
                <w:sz w:val="22"/>
                <w:szCs w:val="22"/>
              </w:rPr>
              <w:t>yaz</w:t>
            </w:r>
            <w:r w:rsidR="00146B9E">
              <w:rPr>
                <w:sz w:val="22"/>
                <w:szCs w:val="22"/>
              </w:rPr>
              <w:t>ı</w:t>
            </w:r>
            <w:r w:rsidR="00CE587A">
              <w:rPr>
                <w:sz w:val="22"/>
                <w:szCs w:val="22"/>
              </w:rPr>
              <w:t>n</w:t>
            </w:r>
            <w:r w:rsidR="00146B9E">
              <w:rPr>
                <w:sz w:val="22"/>
                <w:szCs w:val="22"/>
              </w:rPr>
              <w:t>ı</w:t>
            </w:r>
            <w:r w:rsidR="00CE587A">
              <w:rPr>
                <w:sz w:val="22"/>
                <w:szCs w:val="22"/>
              </w:rPr>
              <w:t>z</w:t>
            </w:r>
            <w:proofErr w:type="spellEnd"/>
            <w:r w:rsidR="00CE587A">
              <w:rPr>
                <w:sz w:val="22"/>
                <w:szCs w:val="22"/>
              </w:rPr>
              <w:t>. (</w:t>
            </w:r>
            <w:proofErr w:type="spellStart"/>
            <w:r w:rsidR="00146B9E">
              <w:rPr>
                <w:sz w:val="22"/>
                <w:szCs w:val="22"/>
              </w:rPr>
              <w:t>ö</w:t>
            </w:r>
            <w:r w:rsidR="00CE587A">
              <w:rPr>
                <w:sz w:val="22"/>
                <w:szCs w:val="22"/>
              </w:rPr>
              <w:t>l</w:t>
            </w:r>
            <w:r w:rsidR="00146B9E">
              <w:rPr>
                <w:sz w:val="22"/>
                <w:szCs w:val="22"/>
              </w:rPr>
              <w:t>çü</w:t>
            </w:r>
            <w:r w:rsidR="00CE587A">
              <w:rPr>
                <w:sz w:val="22"/>
                <w:szCs w:val="22"/>
              </w:rPr>
              <w:t>te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uyan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birden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fazla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r</w:t>
            </w:r>
            <w:r w:rsidR="00146B9E">
              <w:rPr>
                <w:sz w:val="22"/>
                <w:szCs w:val="22"/>
              </w:rPr>
              <w:t>ü</w:t>
            </w:r>
            <w:r w:rsidR="00CE587A">
              <w:rPr>
                <w:sz w:val="22"/>
                <w:szCs w:val="22"/>
              </w:rPr>
              <w:t>n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ya</w:t>
            </w:r>
            <w:proofErr w:type="spellEnd"/>
            <w:r w:rsidR="00CE587A">
              <w:rPr>
                <w:sz w:val="22"/>
                <w:szCs w:val="22"/>
              </w:rPr>
              <w:t xml:space="preserve"> da </w:t>
            </w:r>
            <w:proofErr w:type="spellStart"/>
            <w:r w:rsidR="00CE587A">
              <w:rPr>
                <w:sz w:val="22"/>
                <w:szCs w:val="22"/>
              </w:rPr>
              <w:t>aile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varsa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herhangi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birisi</w:t>
            </w:r>
            <w:proofErr w:type="spellEnd"/>
            <w:r w:rsidR="00CE587A">
              <w:rPr>
                <w:sz w:val="22"/>
                <w:szCs w:val="22"/>
              </w:rPr>
              <w:t xml:space="preserve"> </w:t>
            </w:r>
            <w:proofErr w:type="spellStart"/>
            <w:r w:rsidR="00CE587A">
              <w:rPr>
                <w:sz w:val="22"/>
                <w:szCs w:val="22"/>
              </w:rPr>
              <w:t>al</w:t>
            </w:r>
            <w:r w:rsidR="00146B9E">
              <w:rPr>
                <w:sz w:val="22"/>
                <w:szCs w:val="22"/>
              </w:rPr>
              <w:t>ı</w:t>
            </w:r>
            <w:r w:rsidR="00CE587A">
              <w:rPr>
                <w:sz w:val="22"/>
                <w:szCs w:val="22"/>
              </w:rPr>
              <w:t>nabilir</w:t>
            </w:r>
            <w:proofErr w:type="spellEnd"/>
            <w:r w:rsidR="00CE587A">
              <w:rPr>
                <w:sz w:val="22"/>
                <w:szCs w:val="22"/>
              </w:rPr>
              <w:t>).</w:t>
            </w:r>
          </w:p>
        </w:tc>
      </w:tr>
      <w:tr w:rsidR="00595008" w:rsidRPr="00F812D0" w14:paraId="3FB0824A" w14:textId="77777777" w:rsidTr="00571F22">
        <w:tc>
          <w:tcPr>
            <w:tcW w:w="2511" w:type="dxa"/>
          </w:tcPr>
          <w:p w14:paraId="088CD11F" w14:textId="77777777" w:rsidR="00595008" w:rsidRPr="00F812D0" w:rsidRDefault="00473902" w:rsidP="00F812D0">
            <w:pPr>
              <w:pStyle w:val="Heading1"/>
            </w:pPr>
            <w:sdt>
              <w:sdtPr>
                <w:alias w:val="Key Message:"/>
                <w:tag w:val="Key Message:"/>
                <w:id w:val="173700140"/>
                <w:placeholder>
                  <w:docPart w:val="4BD1712A76A44AC399DBEDF1927285DD"/>
                </w:placeholder>
                <w:temporary/>
                <w:showingPlcHdr/>
                <w15:appearance w15:val="hidden"/>
              </w:sdtPr>
              <w:sdtEndPr/>
              <w:sdtContent>
                <w:r w:rsidR="00F812D0" w:rsidRPr="00F812D0">
                  <w:t>Key Message:</w:t>
                </w:r>
              </w:sdtContent>
            </w:sdt>
          </w:p>
          <w:p w14:paraId="1D3F5001" w14:textId="77777777" w:rsidR="00757863" w:rsidRPr="00F812D0" w:rsidRDefault="00473902" w:rsidP="00F812D0">
            <w:pPr>
              <w:pStyle w:val="Heading2"/>
            </w:pPr>
            <w:sdt>
              <w:sdtPr>
                <w:alias w:val="(summarize the key message or theme of the presentation):"/>
                <w:tag w:val="(summarize the key message or theme of the presentation):"/>
                <w:id w:val="321698934"/>
                <w:placeholder>
                  <w:docPart w:val="443AD1F4A4844831B59872F2609EEC46"/>
                </w:placeholder>
                <w:temporary/>
                <w:showingPlcHdr/>
                <w15:appearance w15:val="hidden"/>
              </w:sdtPr>
              <w:sdtEndPr/>
              <w:sdtContent>
                <w:r w:rsidR="00F812D0" w:rsidRPr="00F812D0">
                  <w:t>(summarize the key message or theme of the presentation)</w:t>
                </w:r>
              </w:sdtContent>
            </w:sdt>
          </w:p>
        </w:tc>
        <w:tc>
          <w:tcPr>
            <w:tcW w:w="7948" w:type="dxa"/>
          </w:tcPr>
          <w:p w14:paraId="20ED039E" w14:textId="77777777" w:rsidR="00595008" w:rsidRPr="00F812D0" w:rsidRDefault="00595008" w:rsidP="00F812D0"/>
        </w:tc>
      </w:tr>
      <w:tr w:rsidR="00595008" w:rsidRPr="00F812D0" w14:paraId="24F63CDD" w14:textId="77777777" w:rsidTr="00571F22">
        <w:tc>
          <w:tcPr>
            <w:tcW w:w="2511" w:type="dxa"/>
          </w:tcPr>
          <w:p w14:paraId="71832C11" w14:textId="67D4F42A" w:rsidR="00595008" w:rsidRPr="00F812D0" w:rsidRDefault="00146B9E" w:rsidP="00F812D0">
            <w:pPr>
              <w:pStyle w:val="Heading1"/>
              <w:rPr>
                <w:lang w:bidi="fa-IR"/>
              </w:rPr>
            </w:pPr>
            <w:proofErr w:type="spellStart"/>
            <w:r>
              <w:t>Akış</w:t>
            </w:r>
            <w:proofErr w:type="spellEnd"/>
            <w:r>
              <w:t xml:space="preserve"> </w:t>
            </w:r>
            <w:proofErr w:type="spellStart"/>
            <w:r>
              <w:t>Şeması</w:t>
            </w:r>
            <w:proofErr w:type="spellEnd"/>
            <w:r>
              <w:rPr>
                <w:lang w:bidi="fa-IR"/>
              </w:rPr>
              <w:t>:</w:t>
            </w:r>
          </w:p>
          <w:p w14:paraId="503E8A8D" w14:textId="48B32C69" w:rsidR="00757863" w:rsidRPr="00F812D0" w:rsidRDefault="00757863" w:rsidP="00F812D0">
            <w:pPr>
              <w:pStyle w:val="Heading2"/>
            </w:pPr>
          </w:p>
        </w:tc>
        <w:tc>
          <w:tcPr>
            <w:tcW w:w="7948" w:type="dxa"/>
          </w:tcPr>
          <w:p w14:paraId="0A561F2A" w14:textId="77777777" w:rsidR="00595008" w:rsidRPr="00F812D0" w:rsidRDefault="00595008" w:rsidP="00F812D0"/>
        </w:tc>
      </w:tr>
      <w:tr w:rsidR="006C3412" w:rsidRPr="00F812D0" w14:paraId="687BEE32" w14:textId="77777777" w:rsidTr="00571F22">
        <w:tc>
          <w:tcPr>
            <w:tcW w:w="2511" w:type="dxa"/>
          </w:tcPr>
          <w:p w14:paraId="1589C361" w14:textId="78E72854" w:rsidR="006C3412" w:rsidRPr="00F812D0" w:rsidRDefault="00571F22" w:rsidP="00F812D0">
            <w:pPr>
              <w:pStyle w:val="Heading1"/>
            </w:pPr>
            <w:r>
              <w:t>C Program Kodu:</w:t>
            </w:r>
          </w:p>
          <w:p w14:paraId="61191297" w14:textId="7EAFBE0B" w:rsidR="00757863" w:rsidRPr="00F812D0" w:rsidRDefault="00757863" w:rsidP="00F812D0">
            <w:pPr>
              <w:pStyle w:val="Heading2"/>
            </w:pPr>
          </w:p>
        </w:tc>
        <w:tc>
          <w:tcPr>
            <w:tcW w:w="7948" w:type="dxa"/>
          </w:tcPr>
          <w:p w14:paraId="11DC5B6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stdio.h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14:paraId="4DAC03C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stdlib.h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</w:t>
            </w:r>
          </w:p>
          <w:p w14:paraId="5B19659F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85C626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enbuyuk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[]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B38A50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171F9E4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temp;</w:t>
            </w:r>
          </w:p>
          <w:p w14:paraId="33083ED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count;</w:t>
            </w:r>
          </w:p>
          <w:p w14:paraId="5E5ED22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temp 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6B0460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n;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637A8487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6E3B2C19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 &gt; temp)</w:t>
            </w:r>
          </w:p>
          <w:p w14:paraId="6F179AFD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77A1C8E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temp 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14A6376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count =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7A7C49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0A2D460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5E4090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count +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83A476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ED109D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724589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enkucuk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[]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EE24B7F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3A771FD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temp;</w:t>
            </w:r>
          </w:p>
          <w:p w14:paraId="070DCA70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count;</w:t>
            </w:r>
          </w:p>
          <w:p w14:paraId="371BCEC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temp 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40D97D7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n;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72AE324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1FCB28D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 &lt; temp)</w:t>
            </w:r>
          </w:p>
          <w:p w14:paraId="4FEB1E6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09FAC5F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temp 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488649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count =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8733D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70DBBFA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395444A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count +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D9C21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CF87C0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BBA41D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2093B897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E1D3A57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FILE *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fp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254125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FILE *fp2;</w:t>
            </w:r>
          </w:p>
          <w:p w14:paraId="0E51762B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puan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662F172D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sonuc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799051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puanlarin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tutudugu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dosyanin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adini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giriniz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: 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4654B3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%s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puan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D02C96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Sonuclar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hangi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dosyaya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kayedilsin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: 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EF65C00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scanf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%s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sonuc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C343A1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fp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fopen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puan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AA4CF15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fp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FA92CD9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782A60F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"Unable to open the File</w:t>
            </w:r>
            <w:r w:rsidRPr="00571F2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CD6BF4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57578E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6AB71B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fp2 =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fopen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sonuc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"w"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A3707E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fp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C36CAC9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6D0E5EC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"Unable to open the File</w:t>
            </w:r>
            <w:r w:rsidRPr="00571F2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B55F4D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B9FD21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D4AEC30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0E53934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aileToplami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745DA3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peynirToplami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0DD15E8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enAzAile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4232B45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enCokPeynir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43FB69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temp;</w:t>
            </w:r>
          </w:p>
          <w:p w14:paraId="5B4C34A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58D42FD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674FA69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75B7086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total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9C9786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j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j &lt;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j++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11D21B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25A2836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fscanf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fp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&amp;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][j]);</w:t>
            </w:r>
          </w:p>
          <w:p w14:paraId="6698DDA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total +=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][j];</w:t>
            </w:r>
          </w:p>
          <w:p w14:paraId="117CA046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751D44E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peynirToplami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 = total;</w:t>
            </w:r>
          </w:p>
          <w:p w14:paraId="7EE9BAA4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67AA2CA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enCokPeynir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enbuyuk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peynirToplami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680AF8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</w:t>
            </w:r>
          </w:p>
          <w:p w14:paraId="11D9CCB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{</w:t>
            </w:r>
          </w:p>
          <w:p w14:paraId="6B8F750D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total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98A5520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571F2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j =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j &lt;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j++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AF0B1E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{</w:t>
            </w:r>
          </w:p>
          <w:p w14:paraId="0EE689F9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total +=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table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[j][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D47C3C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052DF36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aileToplami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 = total;</w:t>
            </w:r>
          </w:p>
          <w:p w14:paraId="4EE0391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AFA4248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enAzAile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enkucuk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aileToplami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DCD765C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E4275BA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fprintf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(fp2,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cok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begenilen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urun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no :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571F2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enCokPeynir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6AB0CEE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fprintf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(fp2, 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Enaz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begenen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aile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no : </w:t>
            </w:r>
            <w:r w:rsidRPr="00571F2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%d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enAzAile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B1BCE52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"---------------------------------------------------</w:t>
            </w:r>
            <w:r w:rsidRPr="00571F2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4C6DAAF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printf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"sonuc.txt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dosyasi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basarili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bir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sekilde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olusturuldu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\n</w:t>
            </w:r>
            <w:r w:rsidRPr="00571F2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BC03C93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8E0947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fclose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fp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AAB800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571F22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fclose</w:t>
            </w:r>
            <w:proofErr w:type="spellEnd"/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(fp2);</w:t>
            </w:r>
          </w:p>
          <w:p w14:paraId="405A6EBF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571F22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571F2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8575AB1" w14:textId="77777777" w:rsidR="00571F22" w:rsidRPr="00571F22" w:rsidRDefault="00571F22" w:rsidP="00571F22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1F2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9EB0718" w14:textId="77777777" w:rsidR="006C3412" w:rsidRPr="00F812D0" w:rsidRDefault="006C3412" w:rsidP="00F812D0"/>
        </w:tc>
      </w:tr>
      <w:tr w:rsidR="006C3412" w:rsidRPr="00F812D0" w14:paraId="632662CC" w14:textId="77777777" w:rsidTr="00571F22">
        <w:tc>
          <w:tcPr>
            <w:tcW w:w="2511" w:type="dxa"/>
          </w:tcPr>
          <w:p w14:paraId="756DE321" w14:textId="46C3C401" w:rsidR="006C3412" w:rsidRPr="00571F22" w:rsidRDefault="00571F22" w:rsidP="00F812D0">
            <w:pPr>
              <w:pStyle w:val="Heading1"/>
              <w:rPr>
                <w:lang w:bidi="fa-IR"/>
              </w:rPr>
            </w:pPr>
            <w:r>
              <w:rPr>
                <w:lang w:val="tr-TR"/>
              </w:rPr>
              <w:lastRenderedPageBreak/>
              <w:t>Girdi ve Çıktı</w:t>
            </w:r>
            <w:r>
              <w:rPr>
                <w:lang w:bidi="fa-IR"/>
              </w:rPr>
              <w:t>:</w:t>
            </w:r>
          </w:p>
          <w:p w14:paraId="13AF6991" w14:textId="21F11C36" w:rsidR="00757863" w:rsidRPr="00F812D0" w:rsidRDefault="00757863" w:rsidP="00F812D0">
            <w:pPr>
              <w:pStyle w:val="Heading2"/>
            </w:pPr>
          </w:p>
        </w:tc>
        <w:tc>
          <w:tcPr>
            <w:tcW w:w="7948" w:type="dxa"/>
          </w:tcPr>
          <w:p w14:paraId="4B71ADD3" w14:textId="7729DA7C" w:rsidR="006C3412" w:rsidRPr="00F812D0" w:rsidRDefault="00571F22" w:rsidP="00F812D0">
            <w:r>
              <w:rPr>
                <w:noProof/>
              </w:rPr>
              <w:drawing>
                <wp:inline distT="0" distB="0" distL="0" distR="0" wp14:anchorId="781BA137" wp14:editId="23686650">
                  <wp:extent cx="5391150" cy="2676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E3D4E" w14:textId="77777777" w:rsidR="00595008" w:rsidRPr="00A15C29" w:rsidRDefault="00595008">
      <w:pPr>
        <w:rPr>
          <w:rFonts w:ascii="Segoe UI" w:hAnsi="Segoe UI" w:cs="Segoe UI"/>
        </w:rPr>
      </w:pPr>
    </w:p>
    <w:sectPr w:rsidR="00595008" w:rsidRPr="00A15C29" w:rsidSect="00D67AFD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0F6F" w14:textId="77777777" w:rsidR="00473902" w:rsidRDefault="00473902" w:rsidP="00E32EEA">
      <w:pPr>
        <w:spacing w:after="0" w:line="240" w:lineRule="auto"/>
      </w:pPr>
      <w:r>
        <w:separator/>
      </w:r>
    </w:p>
  </w:endnote>
  <w:endnote w:type="continuationSeparator" w:id="0">
    <w:p w14:paraId="04E37ACC" w14:textId="77777777" w:rsidR="00473902" w:rsidRDefault="00473902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BFA0A" w14:textId="77777777" w:rsidR="00473902" w:rsidRDefault="00473902" w:rsidP="00E32EEA">
      <w:pPr>
        <w:spacing w:after="0" w:line="240" w:lineRule="auto"/>
      </w:pPr>
      <w:r>
        <w:separator/>
      </w:r>
    </w:p>
  </w:footnote>
  <w:footnote w:type="continuationSeparator" w:id="0">
    <w:p w14:paraId="1C83C562" w14:textId="77777777" w:rsidR="00473902" w:rsidRDefault="00473902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DE"/>
    <w:rsid w:val="00002828"/>
    <w:rsid w:val="000213FB"/>
    <w:rsid w:val="00131A00"/>
    <w:rsid w:val="00146B9E"/>
    <w:rsid w:val="00291026"/>
    <w:rsid w:val="00397814"/>
    <w:rsid w:val="003C06EB"/>
    <w:rsid w:val="00473902"/>
    <w:rsid w:val="00571F22"/>
    <w:rsid w:val="00595008"/>
    <w:rsid w:val="006C3412"/>
    <w:rsid w:val="006D1CDE"/>
    <w:rsid w:val="00757863"/>
    <w:rsid w:val="00886B5E"/>
    <w:rsid w:val="008D1197"/>
    <w:rsid w:val="009F6BA9"/>
    <w:rsid w:val="00A15C29"/>
    <w:rsid w:val="00A66E7A"/>
    <w:rsid w:val="00B77A95"/>
    <w:rsid w:val="00CE587A"/>
    <w:rsid w:val="00D67AFD"/>
    <w:rsid w:val="00E32EEA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E0846"/>
  <w15:chartTrackingRefBased/>
  <w15:docId w15:val="{D7C62429-B310-43D5-8957-52E1D22C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\AppData\Roaming\Microsoft\Templates\Presentation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D1712A76A44AC399DBEDF192728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651FF-82E3-4CD2-9198-1692CF6B03FB}"/>
      </w:docPartPr>
      <w:docPartBody>
        <w:p w:rsidR="00000000" w:rsidRDefault="00EA33DC">
          <w:pPr>
            <w:pStyle w:val="4BD1712A76A44AC399DBEDF1927285DD"/>
          </w:pPr>
          <w:r w:rsidRPr="00F812D0">
            <w:t>Key Message:</w:t>
          </w:r>
        </w:p>
      </w:docPartBody>
    </w:docPart>
    <w:docPart>
      <w:docPartPr>
        <w:name w:val="443AD1F4A4844831B59872F2609E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2B747-A13B-4F7A-8CDC-A7D2B7F0ABCB}"/>
      </w:docPartPr>
      <w:docPartBody>
        <w:p w:rsidR="00000000" w:rsidRDefault="00EA33DC">
          <w:pPr>
            <w:pStyle w:val="443AD1F4A4844831B59872F2609EEC46"/>
          </w:pPr>
          <w:r w:rsidRPr="00F812D0">
            <w:t>(summarize the key message or theme of the presentation)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DC"/>
    <w:rsid w:val="00E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3C507505D48C2A483D8280F99F549">
    <w:name w:val="2F13C507505D48C2A483D8280F99F549"/>
  </w:style>
  <w:style w:type="paragraph" w:customStyle="1" w:styleId="F64EEEF7DA3249FAB5501656C1851A49">
    <w:name w:val="F64EEEF7DA3249FAB5501656C1851A49"/>
  </w:style>
  <w:style w:type="paragraph" w:customStyle="1" w:styleId="20FBBC5D49404511B58A644B3298A95F">
    <w:name w:val="20FBBC5D49404511B58A644B3298A95F"/>
  </w:style>
  <w:style w:type="paragraph" w:customStyle="1" w:styleId="C5EF8B028C6A49CB87214FECBEC388C2">
    <w:name w:val="C5EF8B028C6A49CB87214FECBEC388C2"/>
  </w:style>
  <w:style w:type="paragraph" w:customStyle="1" w:styleId="4BD1712A76A44AC399DBEDF1927285DD">
    <w:name w:val="4BD1712A76A44AC399DBEDF1927285DD"/>
  </w:style>
  <w:style w:type="paragraph" w:customStyle="1" w:styleId="443AD1F4A4844831B59872F2609EEC46">
    <w:name w:val="443AD1F4A4844831B59872F2609EEC46"/>
  </w:style>
  <w:style w:type="paragraph" w:customStyle="1" w:styleId="1EE32EC0EC964FD6A8FBDD422A56A90D">
    <w:name w:val="1EE32EC0EC964FD6A8FBDD422A56A90D"/>
  </w:style>
  <w:style w:type="paragraph" w:customStyle="1" w:styleId="4373CFDF26BC4BA9B639D593830F1722">
    <w:name w:val="4373CFDF26BC4BA9B639D593830F1722"/>
  </w:style>
  <w:style w:type="paragraph" w:customStyle="1" w:styleId="021CD4A39D3B45E48F1E72B93BE41AE6">
    <w:name w:val="021CD4A39D3B45E48F1E72B93BE41AE6"/>
  </w:style>
  <w:style w:type="paragraph" w:customStyle="1" w:styleId="7F0B75E1A870484B85ED1488833DC2E7">
    <w:name w:val="7F0B75E1A870484B85ED1488833DC2E7"/>
  </w:style>
  <w:style w:type="paragraph" w:customStyle="1" w:styleId="22CDB8AC663E4662875FF7394DE96AA9">
    <w:name w:val="22CDB8AC663E4662875FF7394DE96AA9"/>
  </w:style>
  <w:style w:type="paragraph" w:customStyle="1" w:styleId="BA6A4B9CECD44270B68C870335617241">
    <w:name w:val="BA6A4B9CECD44270B68C870335617241"/>
  </w:style>
  <w:style w:type="paragraph" w:customStyle="1" w:styleId="273B3027A59B4AC18B44102C10F72786">
    <w:name w:val="273B3027A59B4AC18B44102C10F72786"/>
  </w:style>
  <w:style w:type="paragraph" w:customStyle="1" w:styleId="EFC8A22DFB54489A85D142C2636F63ED">
    <w:name w:val="EFC8A22DFB54489A85D142C2636F63ED"/>
  </w:style>
  <w:style w:type="paragraph" w:customStyle="1" w:styleId="B15D210ABDBE484ABB0ADA6E435E23FE">
    <w:name w:val="B15D210ABDBE484ABB0ADA6E435E23FE"/>
  </w:style>
  <w:style w:type="paragraph" w:customStyle="1" w:styleId="F020CB9415B04E94AE10086793AC0E29">
    <w:name w:val="F020CB9415B04E94AE10086793AC0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F5921B-4578-4903-AF5B-61D87CDC0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notes.dotx</Template>
  <TotalTime>25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Hossein Razeqian</cp:lastModifiedBy>
  <cp:revision>1</cp:revision>
  <dcterms:created xsi:type="dcterms:W3CDTF">2022-01-03T07:35:00Z</dcterms:created>
  <dcterms:modified xsi:type="dcterms:W3CDTF">2022-01-03T08:01:00Z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